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2015-11-20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今天开始接触android开发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操作系统:win7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准备工作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环境搭建</w:t>
      </w:r>
    </w:p>
    <w:p>
      <w:r>
        <w:drawing>
          <wp:inline distT="0" distB="0" distL="114300" distR="114300">
            <wp:extent cx="5273040" cy="2733040"/>
            <wp:effectExtent l="0" t="0" r="381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3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</w:t>
      </w:r>
    </w:p>
    <w:p>
      <w:bookmarkStart w:id="0" w:name="_GoBack"/>
      <w:r>
        <w:drawing>
          <wp:inline distT="0" distB="0" distL="114300" distR="114300">
            <wp:extent cx="5268595" cy="2477770"/>
            <wp:effectExtent l="0" t="0" r="8255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7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3F338C"/>
    <w:rsid w:val="07911A78"/>
    <w:rsid w:val="772F5907"/>
    <w:rsid w:val="7C3F338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Normal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Office_10.1.0.5372_F1E327BC-269C-435d-A152-05C5408002CA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2015-11-20T07:16:00Z</dcterms:created>
  <dc:creator>Administrator</dc:creator>
  <cp:lastModifiedBy>Administrator</cp:lastModifiedBy>
  <dcterms:modified xsi:type="dcterms:W3CDTF">2015-11-20T07:39:51Z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2052-10.1.0.5372</vt:lpwstr>
  </property>
</Properties>
</file>